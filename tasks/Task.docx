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30D" w:rsidRDefault="00D374F4">
      <w:pPr>
        <w:pStyle w:val="Date"/>
      </w:pPr>
      <w:r>
        <w:t>April 24, 2018</w:t>
      </w:r>
    </w:p>
    <w:p w:rsidR="00AF730D" w:rsidRDefault="008576EB">
      <w:pPr>
        <w:pStyle w:val="Title"/>
      </w:pPr>
      <w:r>
        <w:t>Volunteer websIT</w:t>
      </w:r>
      <w:r w:rsidR="001D1DE6">
        <w:t>e</w:t>
      </w:r>
    </w:p>
    <w:p w:rsidR="00AF730D" w:rsidRPr="000735BF" w:rsidRDefault="004653AF" w:rsidP="00A042D3">
      <w:pPr>
        <w:pStyle w:val="Heading1"/>
        <w:rPr>
          <w:b/>
        </w:rPr>
      </w:pPr>
      <w:r w:rsidRPr="000735BF">
        <w:rPr>
          <w:b/>
        </w:rPr>
        <w:t>Dat</w:t>
      </w:r>
    </w:p>
    <w:p w:rsidR="00AF730D" w:rsidRDefault="004653AF">
      <w:pPr>
        <w:pStyle w:val="Heading2"/>
      </w:pPr>
      <w:r>
        <w:t>User</w:t>
      </w:r>
      <w:r w:rsidR="00352986">
        <w:t xml:space="preserve"> Management</w:t>
      </w:r>
    </w:p>
    <w:p w:rsidR="00AF730D" w:rsidRDefault="00A042D3" w:rsidP="003117E9">
      <w:pPr>
        <w:pStyle w:val="Heading3"/>
      </w:pPr>
      <w:r>
        <w:t>Login, Sign up, List, Update. (CRUD)</w:t>
      </w:r>
    </w:p>
    <w:p w:rsidR="006C04AE" w:rsidRDefault="00372DEF" w:rsidP="006C04AE">
      <w:pPr>
        <w:pStyle w:val="Heading3"/>
      </w:pPr>
      <w:r>
        <w:t>Add Skill</w:t>
      </w:r>
    </w:p>
    <w:p w:rsidR="002945E7" w:rsidRDefault="002945E7" w:rsidP="002945E7">
      <w:pPr>
        <w:pStyle w:val="Heading2"/>
      </w:pPr>
      <w:r>
        <w:t>Project Management</w:t>
      </w:r>
    </w:p>
    <w:p w:rsidR="00AC1B80" w:rsidRDefault="00AC1B80" w:rsidP="00372DEF">
      <w:pPr>
        <w:pStyle w:val="Heading3"/>
      </w:pPr>
      <w:r>
        <w:t>Search Project</w:t>
      </w:r>
    </w:p>
    <w:p w:rsidR="00372DEF" w:rsidRDefault="00372DEF" w:rsidP="00372DEF">
      <w:pPr>
        <w:pStyle w:val="Heading3"/>
      </w:pPr>
      <w:r>
        <w:t>Add</w:t>
      </w:r>
      <w:r w:rsidR="00E738A6">
        <w:t>/Remove</w:t>
      </w:r>
      <w:r>
        <w:t xml:space="preserve"> Skill</w:t>
      </w:r>
    </w:p>
    <w:p w:rsidR="000B36FF" w:rsidRDefault="000B36FF" w:rsidP="002945E7">
      <w:pPr>
        <w:pStyle w:val="Heading2"/>
      </w:pPr>
      <w:r>
        <w:t>Skill Management</w:t>
      </w:r>
    </w:p>
    <w:p w:rsidR="000B36FF" w:rsidRDefault="000B36FF" w:rsidP="002945E7">
      <w:pPr>
        <w:pStyle w:val="Heading2"/>
      </w:pPr>
      <w:r>
        <w:t>Comment Management</w:t>
      </w:r>
    </w:p>
    <w:p w:rsidR="00224957" w:rsidRDefault="00224957" w:rsidP="002945E7">
      <w:pPr>
        <w:pStyle w:val="Heading2"/>
      </w:pPr>
      <w:r>
        <w:t>Technologies</w:t>
      </w:r>
    </w:p>
    <w:p w:rsidR="000A4ED4" w:rsidRDefault="000A4ED4" w:rsidP="000A4ED4">
      <w:pPr>
        <w:pStyle w:val="Heading3"/>
      </w:pPr>
      <w:r>
        <w:t>Spring Web MVC</w:t>
      </w:r>
    </w:p>
    <w:p w:rsidR="003848C9" w:rsidRDefault="003848C9" w:rsidP="003848C9">
      <w:pPr>
        <w:pStyle w:val="Heading4"/>
      </w:pPr>
      <w:r>
        <w:t>Presentation (Thymeleaf)</w:t>
      </w:r>
    </w:p>
    <w:p w:rsidR="003848C9" w:rsidRDefault="003848C9" w:rsidP="003848C9">
      <w:pPr>
        <w:pStyle w:val="Heading4"/>
      </w:pPr>
      <w:r>
        <w:t>Controller</w:t>
      </w:r>
    </w:p>
    <w:p w:rsidR="003848C9" w:rsidRDefault="003848C9" w:rsidP="003848C9">
      <w:pPr>
        <w:pStyle w:val="Heading4"/>
      </w:pPr>
      <w:r>
        <w:t>Service</w:t>
      </w:r>
    </w:p>
    <w:p w:rsidR="003848C9" w:rsidRDefault="003848C9" w:rsidP="003848C9">
      <w:pPr>
        <w:pStyle w:val="Heading4"/>
      </w:pPr>
      <w:r>
        <w:t>Repository</w:t>
      </w:r>
    </w:p>
    <w:p w:rsidR="003848C9" w:rsidRDefault="003848C9" w:rsidP="003848C9">
      <w:pPr>
        <w:pStyle w:val="Heading4"/>
      </w:pPr>
      <w:r>
        <w:t>Model</w:t>
      </w:r>
    </w:p>
    <w:p w:rsidR="000A4ED4" w:rsidRDefault="000A4ED4" w:rsidP="000A4ED4">
      <w:pPr>
        <w:pStyle w:val="Heading3"/>
      </w:pPr>
      <w:r>
        <w:t>Spring Data (JPARespository, JTA)</w:t>
      </w:r>
    </w:p>
    <w:p w:rsidR="006016FD" w:rsidRDefault="006016FD" w:rsidP="000A4ED4">
      <w:pPr>
        <w:pStyle w:val="Heading3"/>
      </w:pPr>
      <w:r>
        <w:t>RabbitMQ</w:t>
      </w:r>
    </w:p>
    <w:p w:rsidR="00224957" w:rsidRDefault="00224957" w:rsidP="002945E7">
      <w:pPr>
        <w:pStyle w:val="Heading2"/>
      </w:pPr>
      <w:r>
        <w:t>Extra functions</w:t>
      </w:r>
    </w:p>
    <w:p w:rsidR="0029673B" w:rsidRDefault="0029673B" w:rsidP="000F6418">
      <w:pPr>
        <w:pStyle w:val="Heading3"/>
      </w:pPr>
      <w:r>
        <w:t>Implemented ManyToMay relationship with an extra column in the joined table.</w:t>
      </w:r>
      <w:bookmarkStart w:id="0" w:name="_GoBack"/>
      <w:bookmarkEnd w:id="0"/>
    </w:p>
    <w:p w:rsidR="000F6418" w:rsidRDefault="00C47B2E" w:rsidP="000F6418">
      <w:pPr>
        <w:pStyle w:val="Heading3"/>
      </w:pPr>
      <w:r>
        <w:t>Send message to QUEUE and receive message from QUEUE</w:t>
      </w:r>
      <w:r w:rsidR="00E96D64">
        <w:t xml:space="preserve"> using RabbitMQ</w:t>
      </w:r>
    </w:p>
    <w:p w:rsidR="001F6CA4" w:rsidRDefault="001F6CA4" w:rsidP="000F6418">
      <w:pPr>
        <w:pStyle w:val="Heading3"/>
      </w:pPr>
      <w:r>
        <w:t>Provided</w:t>
      </w:r>
      <w:r w:rsidR="00F6678A">
        <w:t xml:space="preserve"> Rest APIs</w:t>
      </w:r>
      <w:r>
        <w:t xml:space="preserve"> for User Management</w:t>
      </w:r>
    </w:p>
    <w:p w:rsidR="001F6CA4" w:rsidRDefault="001F6CA4" w:rsidP="000F6418">
      <w:pPr>
        <w:pStyle w:val="Heading3"/>
      </w:pPr>
      <w:r>
        <w:t>Impleme</w:t>
      </w:r>
      <w:r w:rsidR="00D95ACF">
        <w:t>nted JUNIT</w:t>
      </w:r>
      <w:r>
        <w:t xml:space="preserve"> tests for User Management</w:t>
      </w:r>
    </w:p>
    <w:p w:rsidR="00DC5868" w:rsidRDefault="00DC5868" w:rsidP="000F6418">
      <w:pPr>
        <w:pStyle w:val="Heading3"/>
      </w:pPr>
      <w:r>
        <w:t>Create Asyn</w:t>
      </w:r>
      <w:r w:rsidR="00AF0B0A">
        <w:t>c</w:t>
      </w:r>
      <w:r>
        <w:t xml:space="preserve"> methods.</w:t>
      </w:r>
    </w:p>
    <w:p w:rsidR="00D80883" w:rsidRDefault="00D80883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:rsidR="00352986" w:rsidRPr="000735BF" w:rsidRDefault="00352986">
      <w:pPr>
        <w:pStyle w:val="Heading1"/>
        <w:rPr>
          <w:b/>
        </w:rPr>
      </w:pPr>
      <w:r w:rsidRPr="000735BF">
        <w:rPr>
          <w:b/>
        </w:rPr>
        <w:lastRenderedPageBreak/>
        <w:t>MOE</w:t>
      </w:r>
    </w:p>
    <w:p w:rsidR="00C37599" w:rsidRDefault="00C37599" w:rsidP="00C37599">
      <w:pPr>
        <w:pStyle w:val="Heading2"/>
      </w:pPr>
      <w:r>
        <w:t>User Management</w:t>
      </w:r>
    </w:p>
    <w:p w:rsidR="00C37599" w:rsidRDefault="00C37599" w:rsidP="00061964">
      <w:pPr>
        <w:pStyle w:val="Heading2"/>
      </w:pPr>
      <w:r>
        <w:t>Project Management</w:t>
      </w:r>
    </w:p>
    <w:p w:rsidR="00C37599" w:rsidRDefault="00C37599" w:rsidP="00C37599">
      <w:pPr>
        <w:pStyle w:val="Heading3"/>
      </w:pPr>
      <w:r>
        <w:t xml:space="preserve">Add/Remove </w:t>
      </w:r>
      <w:r w:rsidR="00061964">
        <w:t>Comments</w:t>
      </w:r>
    </w:p>
    <w:p w:rsidR="00C37599" w:rsidRDefault="00C37599" w:rsidP="00C37599">
      <w:pPr>
        <w:pStyle w:val="Heading2"/>
      </w:pPr>
      <w:r>
        <w:t>Skill Management</w:t>
      </w:r>
    </w:p>
    <w:p w:rsidR="00C72150" w:rsidRDefault="00C72150" w:rsidP="00C72150">
      <w:pPr>
        <w:pStyle w:val="Heading3"/>
      </w:pPr>
      <w:r>
        <w:t>CRUD (add, delete, update, list)</w:t>
      </w:r>
    </w:p>
    <w:p w:rsidR="00C37599" w:rsidRDefault="00C37599" w:rsidP="00C37599">
      <w:pPr>
        <w:pStyle w:val="Heading2"/>
      </w:pPr>
      <w:r>
        <w:t>Comment Management</w:t>
      </w:r>
    </w:p>
    <w:p w:rsidR="00D07DC3" w:rsidRDefault="00D3653D" w:rsidP="00D07DC3">
      <w:pPr>
        <w:pStyle w:val="Heading3"/>
      </w:pPr>
      <w:r>
        <w:t>Delete, Add and List</w:t>
      </w:r>
    </w:p>
    <w:p w:rsidR="00C37599" w:rsidRDefault="00C37599" w:rsidP="00C37599">
      <w:pPr>
        <w:pStyle w:val="Heading2"/>
      </w:pPr>
      <w:r>
        <w:t>Technologies</w:t>
      </w:r>
    </w:p>
    <w:p w:rsidR="00C37599" w:rsidRDefault="00C37599" w:rsidP="00C37599">
      <w:pPr>
        <w:pStyle w:val="Heading3"/>
      </w:pPr>
      <w:r>
        <w:t>Spring Web MVC</w:t>
      </w:r>
    </w:p>
    <w:p w:rsidR="00C37599" w:rsidRDefault="00C37599" w:rsidP="00C37599">
      <w:pPr>
        <w:pStyle w:val="Heading4"/>
      </w:pPr>
      <w:r>
        <w:t>Presentation (Thymeleaf)</w:t>
      </w:r>
    </w:p>
    <w:p w:rsidR="00C37599" w:rsidRDefault="00C37599" w:rsidP="00C37599">
      <w:pPr>
        <w:pStyle w:val="Heading4"/>
      </w:pPr>
      <w:r>
        <w:t>Controller</w:t>
      </w:r>
    </w:p>
    <w:p w:rsidR="00C37599" w:rsidRDefault="00C37599" w:rsidP="00C37599">
      <w:pPr>
        <w:pStyle w:val="Heading4"/>
      </w:pPr>
      <w:r>
        <w:t>Service</w:t>
      </w:r>
    </w:p>
    <w:p w:rsidR="00C37599" w:rsidRDefault="00C37599" w:rsidP="00C37599">
      <w:pPr>
        <w:pStyle w:val="Heading4"/>
      </w:pPr>
      <w:r>
        <w:t>Repository</w:t>
      </w:r>
    </w:p>
    <w:p w:rsidR="00C37599" w:rsidRDefault="00C37599" w:rsidP="00C37599">
      <w:pPr>
        <w:pStyle w:val="Heading4"/>
      </w:pPr>
      <w:r>
        <w:t>Model</w:t>
      </w:r>
    </w:p>
    <w:p w:rsidR="00C37599" w:rsidRDefault="00C37599" w:rsidP="00C37599">
      <w:pPr>
        <w:pStyle w:val="Heading3"/>
      </w:pPr>
      <w:r>
        <w:t>Spring Data (JPARespository, JTA)</w:t>
      </w:r>
    </w:p>
    <w:p w:rsidR="00C37599" w:rsidRDefault="00695515" w:rsidP="00C37599">
      <w:pPr>
        <w:pStyle w:val="Heading3"/>
      </w:pPr>
      <w:r>
        <w:t>Spring Email</w:t>
      </w:r>
    </w:p>
    <w:p w:rsidR="00C37599" w:rsidRDefault="00C37599" w:rsidP="00C37599">
      <w:pPr>
        <w:pStyle w:val="Heading2"/>
      </w:pPr>
      <w:r>
        <w:t>Extra functions</w:t>
      </w:r>
    </w:p>
    <w:p w:rsidR="00C37599" w:rsidRDefault="00B0302C" w:rsidP="00C37599">
      <w:pPr>
        <w:pStyle w:val="Heading3"/>
      </w:pPr>
      <w:r>
        <w:t>Read message from queue</w:t>
      </w:r>
      <w:r w:rsidR="00C37599">
        <w:t xml:space="preserve"> and </w:t>
      </w:r>
      <w:r w:rsidR="00F23794">
        <w:t>send</w:t>
      </w:r>
      <w:r>
        <w:t xml:space="preserve"> email outside using Spring Email</w:t>
      </w:r>
    </w:p>
    <w:p w:rsidR="00C37599" w:rsidRDefault="00C37599" w:rsidP="00C37599">
      <w:pPr>
        <w:pStyle w:val="Heading3"/>
      </w:pPr>
      <w:r>
        <w:t>Provided Rest APIs</w:t>
      </w:r>
      <w:r w:rsidR="005E3114">
        <w:t xml:space="preserve"> for Skill and Comment</w:t>
      </w:r>
      <w:r>
        <w:t xml:space="preserve"> Management</w:t>
      </w:r>
      <w:r w:rsidR="002019B6">
        <w:t>.</w:t>
      </w:r>
    </w:p>
    <w:p w:rsidR="00C37599" w:rsidRDefault="00C37599" w:rsidP="00C37599">
      <w:pPr>
        <w:pStyle w:val="Heading3"/>
      </w:pPr>
      <w:r>
        <w:t>Implemented JUNIT</w:t>
      </w:r>
      <w:r w:rsidR="002019B6">
        <w:t xml:space="preserve"> tests for Skill and Comment Management</w:t>
      </w:r>
      <w:r w:rsidR="000F7531">
        <w:t>.</w:t>
      </w:r>
    </w:p>
    <w:p w:rsidR="00C37599" w:rsidRDefault="00C37599" w:rsidP="00C37599">
      <w:pPr>
        <w:pStyle w:val="Heading3"/>
      </w:pPr>
      <w:r>
        <w:t>Create Async methods.</w:t>
      </w:r>
    </w:p>
    <w:p w:rsidR="00385B77" w:rsidRDefault="00385B77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:rsidR="00AF730D" w:rsidRPr="00BB503E" w:rsidRDefault="00352986">
      <w:pPr>
        <w:pStyle w:val="Heading1"/>
        <w:rPr>
          <w:b/>
        </w:rPr>
      </w:pPr>
      <w:r w:rsidRPr="00BB503E">
        <w:rPr>
          <w:b/>
        </w:rPr>
        <w:lastRenderedPageBreak/>
        <w:t>Binyam</w:t>
      </w:r>
    </w:p>
    <w:p w:rsidR="005C5F6E" w:rsidRDefault="005C5F6E" w:rsidP="005C5F6E">
      <w:pPr>
        <w:pStyle w:val="Heading2"/>
      </w:pPr>
      <w:r>
        <w:t>User Management</w:t>
      </w:r>
    </w:p>
    <w:p w:rsidR="005C5F6E" w:rsidRDefault="005C5F6E" w:rsidP="005C5F6E">
      <w:pPr>
        <w:pStyle w:val="Heading2"/>
      </w:pPr>
      <w:r>
        <w:t>Project Management</w:t>
      </w:r>
    </w:p>
    <w:p w:rsidR="005C5F6E" w:rsidRDefault="00D23923" w:rsidP="005C5F6E">
      <w:pPr>
        <w:pStyle w:val="Heading3"/>
      </w:pPr>
      <w:r>
        <w:t>CRUD (Add, delete, update and list)</w:t>
      </w:r>
    </w:p>
    <w:p w:rsidR="005C5F6E" w:rsidRDefault="005C5F6E" w:rsidP="005C5F6E">
      <w:pPr>
        <w:pStyle w:val="Heading2"/>
      </w:pPr>
      <w:r>
        <w:t>Skill Management</w:t>
      </w:r>
    </w:p>
    <w:p w:rsidR="005C5F6E" w:rsidRDefault="005C5F6E" w:rsidP="005C5F6E">
      <w:pPr>
        <w:pStyle w:val="Heading2"/>
      </w:pPr>
      <w:r>
        <w:t>Comment Management</w:t>
      </w:r>
    </w:p>
    <w:p w:rsidR="005C5F6E" w:rsidRDefault="005C5F6E" w:rsidP="005C5F6E">
      <w:pPr>
        <w:pStyle w:val="Heading2"/>
      </w:pPr>
      <w:r>
        <w:t>Technologies</w:t>
      </w:r>
    </w:p>
    <w:p w:rsidR="005C5F6E" w:rsidRDefault="005C5F6E" w:rsidP="005C5F6E">
      <w:pPr>
        <w:pStyle w:val="Heading3"/>
      </w:pPr>
      <w:r>
        <w:t>Spring Web MVC</w:t>
      </w:r>
    </w:p>
    <w:p w:rsidR="005C5F6E" w:rsidRDefault="005C5F6E" w:rsidP="005C5F6E">
      <w:pPr>
        <w:pStyle w:val="Heading4"/>
      </w:pPr>
      <w:r>
        <w:t>Presentation (Thymeleaf)</w:t>
      </w:r>
    </w:p>
    <w:p w:rsidR="005C5F6E" w:rsidRDefault="005C5F6E" w:rsidP="005C5F6E">
      <w:pPr>
        <w:pStyle w:val="Heading4"/>
      </w:pPr>
      <w:r>
        <w:t>Controller</w:t>
      </w:r>
    </w:p>
    <w:p w:rsidR="005C5F6E" w:rsidRDefault="005C5F6E" w:rsidP="005C5F6E">
      <w:pPr>
        <w:pStyle w:val="Heading4"/>
      </w:pPr>
      <w:r>
        <w:t>Service</w:t>
      </w:r>
    </w:p>
    <w:p w:rsidR="005C5F6E" w:rsidRDefault="005C5F6E" w:rsidP="005C5F6E">
      <w:pPr>
        <w:pStyle w:val="Heading4"/>
      </w:pPr>
      <w:r>
        <w:t>Repository</w:t>
      </w:r>
    </w:p>
    <w:p w:rsidR="005C5F6E" w:rsidRDefault="005C5F6E" w:rsidP="005C5F6E">
      <w:pPr>
        <w:pStyle w:val="Heading4"/>
      </w:pPr>
      <w:r>
        <w:t>Model</w:t>
      </w:r>
    </w:p>
    <w:p w:rsidR="005C5F6E" w:rsidRDefault="005C5F6E" w:rsidP="005C5F6E">
      <w:pPr>
        <w:pStyle w:val="Heading3"/>
      </w:pPr>
      <w:r>
        <w:t>Spring Data (JPARespository, JTA)</w:t>
      </w:r>
    </w:p>
    <w:p w:rsidR="005C5F6E" w:rsidRDefault="006D7956" w:rsidP="005C5F6E">
      <w:pPr>
        <w:pStyle w:val="Heading3"/>
      </w:pPr>
      <w:r>
        <w:t>RabbitMQ</w:t>
      </w:r>
    </w:p>
    <w:p w:rsidR="005C5F6E" w:rsidRDefault="005C5F6E" w:rsidP="005C5F6E">
      <w:pPr>
        <w:pStyle w:val="Heading2"/>
      </w:pPr>
      <w:r>
        <w:t>Extra functions</w:t>
      </w:r>
    </w:p>
    <w:p w:rsidR="009B26F9" w:rsidRDefault="009B26F9" w:rsidP="009B26F9">
      <w:pPr>
        <w:pStyle w:val="Heading3"/>
      </w:pPr>
      <w:r>
        <w:t>Send message to QUEUE and receive message from QUEUE using RabbitMQ</w:t>
      </w:r>
    </w:p>
    <w:p w:rsidR="009B26F9" w:rsidRDefault="009B26F9" w:rsidP="009B26F9">
      <w:pPr>
        <w:pStyle w:val="Heading3"/>
      </w:pPr>
      <w:r>
        <w:t>Provided Rest APIs for Project Management</w:t>
      </w:r>
    </w:p>
    <w:p w:rsidR="009B26F9" w:rsidRDefault="009B26F9" w:rsidP="009B26F9">
      <w:pPr>
        <w:pStyle w:val="Heading3"/>
      </w:pPr>
      <w:r>
        <w:t>Implemented JUNIT tests for Project Management</w:t>
      </w:r>
    </w:p>
    <w:p w:rsidR="00AF730D" w:rsidRDefault="00AF730D" w:rsidP="009F751D"/>
    <w:sectPr w:rsidR="00AF730D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443" w:rsidRDefault="007A6443">
      <w:pPr>
        <w:spacing w:after="0" w:line="240" w:lineRule="auto"/>
      </w:pPr>
      <w:r>
        <w:separator/>
      </w:r>
    </w:p>
    <w:p w:rsidR="007A6443" w:rsidRDefault="007A6443"/>
  </w:endnote>
  <w:endnote w:type="continuationSeparator" w:id="0">
    <w:p w:rsidR="007A6443" w:rsidRDefault="007A6443">
      <w:pPr>
        <w:spacing w:after="0" w:line="240" w:lineRule="auto"/>
      </w:pPr>
      <w:r>
        <w:continuationSeparator/>
      </w:r>
    </w:p>
    <w:p w:rsidR="007A6443" w:rsidRDefault="007A64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30D" w:rsidRDefault="00B2455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443" w:rsidRDefault="007A6443">
      <w:pPr>
        <w:spacing w:after="0" w:line="240" w:lineRule="auto"/>
      </w:pPr>
      <w:r>
        <w:separator/>
      </w:r>
    </w:p>
    <w:p w:rsidR="007A6443" w:rsidRDefault="007A6443"/>
  </w:footnote>
  <w:footnote w:type="continuationSeparator" w:id="0">
    <w:p w:rsidR="007A6443" w:rsidRDefault="007A6443">
      <w:pPr>
        <w:spacing w:after="0" w:line="240" w:lineRule="auto"/>
      </w:pPr>
      <w:r>
        <w:continuationSeparator/>
      </w:r>
    </w:p>
    <w:p w:rsidR="007A6443" w:rsidRDefault="007A64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7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E6"/>
    <w:rsid w:val="00061964"/>
    <w:rsid w:val="000735BF"/>
    <w:rsid w:val="000A4ED4"/>
    <w:rsid w:val="000B36FF"/>
    <w:rsid w:val="000F6418"/>
    <w:rsid w:val="000F7531"/>
    <w:rsid w:val="001D1DE6"/>
    <w:rsid w:val="001F6CA4"/>
    <w:rsid w:val="002019B6"/>
    <w:rsid w:val="00224957"/>
    <w:rsid w:val="002945E7"/>
    <w:rsid w:val="0029673B"/>
    <w:rsid w:val="003117E9"/>
    <w:rsid w:val="00352986"/>
    <w:rsid w:val="00372DEF"/>
    <w:rsid w:val="003848C9"/>
    <w:rsid w:val="00385B77"/>
    <w:rsid w:val="003A6331"/>
    <w:rsid w:val="004653AF"/>
    <w:rsid w:val="005C5F6E"/>
    <w:rsid w:val="005E3114"/>
    <w:rsid w:val="006016FD"/>
    <w:rsid w:val="00695515"/>
    <w:rsid w:val="006A046C"/>
    <w:rsid w:val="006C04AE"/>
    <w:rsid w:val="006D7956"/>
    <w:rsid w:val="007A6443"/>
    <w:rsid w:val="007F5F8E"/>
    <w:rsid w:val="008576EB"/>
    <w:rsid w:val="009B26F9"/>
    <w:rsid w:val="009F751D"/>
    <w:rsid w:val="00A042D3"/>
    <w:rsid w:val="00AC1B80"/>
    <w:rsid w:val="00AF0B0A"/>
    <w:rsid w:val="00AF730D"/>
    <w:rsid w:val="00B0302C"/>
    <w:rsid w:val="00B24556"/>
    <w:rsid w:val="00BB503E"/>
    <w:rsid w:val="00C37599"/>
    <w:rsid w:val="00C47B2E"/>
    <w:rsid w:val="00C72150"/>
    <w:rsid w:val="00D07DC3"/>
    <w:rsid w:val="00D23923"/>
    <w:rsid w:val="00D3653D"/>
    <w:rsid w:val="00D374F4"/>
    <w:rsid w:val="00D80883"/>
    <w:rsid w:val="00D95ACF"/>
    <w:rsid w:val="00DC5868"/>
    <w:rsid w:val="00DD638E"/>
    <w:rsid w:val="00E738A6"/>
    <w:rsid w:val="00E96D64"/>
    <w:rsid w:val="00F23794"/>
    <w:rsid w:val="00F44B8C"/>
    <w:rsid w:val="00F6678A"/>
    <w:rsid w:val="00FE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521F"/>
  <w15:chartTrackingRefBased/>
  <w15:docId w15:val="{C0C1E5B3-3FEA-D74F-85E9-15693793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proretina15inch/Library/Containers/com.microsoft.Word/Data/Library/Application%20Support/Microsoft/Office/16.0/DTS/en-US%7bC45D55CD-78DC-1D43-956B-5C38BE6790C8%7d/%7b0A95EF5B-A112-734F-8C49-D5499DD6CD9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{0A95EF5B-A112-734F-8C49-D5499DD6CD98}tf10002082.dotx</Template>
  <TotalTime>20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Dat Doan</dc:creator>
  <cp:keywords/>
  <dc:description/>
  <cp:lastModifiedBy>Danh Dat Doan</cp:lastModifiedBy>
  <cp:revision>52</cp:revision>
  <dcterms:created xsi:type="dcterms:W3CDTF">2018-04-24T16:13:00Z</dcterms:created>
  <dcterms:modified xsi:type="dcterms:W3CDTF">2018-04-24T20:14:00Z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